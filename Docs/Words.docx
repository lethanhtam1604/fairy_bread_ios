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Ankle biters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Barby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Bikie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Bikkie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Brekkie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Budgy smuggler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Chook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Doona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Esky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Fair dinkum </w:t>
      </w:r>
    </w:p>
    <w:p w:rsidR="00941ED1" w:rsidRPr="009F5031" w:rsidRDefault="00941ED1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Fairy Bread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Footy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Heaps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Joey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Jumper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Kindie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Kiwi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Mate’s rates </w:t>
      </w:r>
    </w:p>
    <w:p w:rsidR="0064299C" w:rsidRPr="009F5031" w:rsidRDefault="00D05541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>
        <w:rPr>
          <w:rFonts w:ascii="Arial" w:eastAsia="Times New Roman" w:hAnsi="Arial" w:cs="Arial"/>
          <w:b/>
          <w:color w:val="212121"/>
          <w:sz w:val="44"/>
          <w:lang w:val="zu-ZA" w:eastAsia="en-US"/>
        </w:rPr>
        <w:t>Mozzie</w:t>
      </w:r>
      <w:r w:rsidR="0064299C"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 </w:t>
      </w:r>
    </w:p>
    <w:p w:rsidR="00956011" w:rsidRPr="009F5031" w:rsidRDefault="00956011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No dramas</w:t>
      </w:r>
    </w:p>
    <w:p w:rsidR="0064299C" w:rsidRPr="009F5031" w:rsidRDefault="00956011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N</w:t>
      </w:r>
      <w:r w:rsidR="0064299C"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o worries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Outback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Pokies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Postie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Rego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Ripper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Scratchies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Schoolies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lastRenderedPageBreak/>
        <w:t xml:space="preserve">Sickie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Snag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Sook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Stubbie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Surfies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Suss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Sweet as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Thongs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Tinny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Tradie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Uluru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Ute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Yewy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Wombat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Kangaroo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Wallaby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Koala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Emu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Echidna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Platypus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Whitetail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Redback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Kookaburra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Galah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Cockie  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Croc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Dingo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Snapper</w:t>
      </w:r>
    </w:p>
    <w:p w:rsidR="005302A4" w:rsidRPr="009F5031" w:rsidRDefault="005302A4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lastRenderedPageBreak/>
        <w:t>Flake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Butterfish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Leatherjacket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Magpie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Yabby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Boomerang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Digeridoos</w:t>
      </w:r>
    </w:p>
    <w:p w:rsidR="0064299C" w:rsidRPr="009F5031" w:rsidRDefault="005302A4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B</w:t>
      </w:r>
      <w:r w:rsidR="0064299C"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ogan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Whiteout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Ranga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Walkabout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Ugg boots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Stickybeak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Slab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Road train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Outback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Op Shop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Milk Bar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Joey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Icy Pole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Hoon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G'Day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Holden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Cubby House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Witchetty grub</w:t>
      </w:r>
    </w:p>
    <w:p w:rsidR="0064299C" w:rsidRPr="009F5031" w:rsidRDefault="0064299C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Vegemite</w:t>
      </w:r>
    </w:p>
    <w:p w:rsidR="0064299C" w:rsidRPr="009F5031" w:rsidRDefault="00B0355D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Blimey</w:t>
      </w:r>
    </w:p>
    <w:p w:rsidR="00B950BD" w:rsidRPr="009F5031" w:rsidRDefault="00B0355D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Bugga</w:t>
      </w:r>
    </w:p>
    <w:p w:rsidR="00BC305E" w:rsidRPr="009F5031" w:rsidRDefault="00BC305E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lastRenderedPageBreak/>
        <w:t>Bonza</w:t>
      </w:r>
    </w:p>
    <w:p w:rsidR="00BC305E" w:rsidRPr="009F5031" w:rsidRDefault="00BC305E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Drongo</w:t>
      </w:r>
    </w:p>
    <w:p w:rsidR="00BC305E" w:rsidRPr="009F5031" w:rsidRDefault="00BC305E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Nuff</w:t>
      </w:r>
    </w:p>
    <w:p w:rsidR="00BC305E" w:rsidRPr="009F5031" w:rsidRDefault="00BC305E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Rockmelon</w:t>
      </w:r>
    </w:p>
    <w:p w:rsidR="00BC305E" w:rsidRPr="009F5031" w:rsidRDefault="00BC305E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Boonie</w:t>
      </w:r>
    </w:p>
    <w:p w:rsidR="00852693" w:rsidRPr="009F5031" w:rsidRDefault="00852693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Chockers</w:t>
      </w:r>
    </w:p>
    <w:p w:rsidR="00BC305E" w:rsidRPr="009F5031" w:rsidRDefault="00BC305E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Festy</w:t>
      </w:r>
    </w:p>
    <w:p w:rsidR="00BC305E" w:rsidRPr="009F5031" w:rsidRDefault="00BC305E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Togs</w:t>
      </w:r>
    </w:p>
    <w:p w:rsidR="00852693" w:rsidRPr="009F5031" w:rsidRDefault="00852693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Whinge</w:t>
      </w:r>
    </w:p>
    <w:p w:rsidR="00BC305E" w:rsidRPr="009F5031" w:rsidRDefault="00BC305E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Blockie</w:t>
      </w:r>
    </w:p>
    <w:p w:rsidR="00BC305E" w:rsidRPr="009F5031" w:rsidRDefault="00BC305E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Luncheon</w:t>
      </w:r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proofErr w:type="spellStart"/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Wadawurrung</w:t>
      </w:r>
      <w:proofErr w:type="spellEnd"/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proofErr w:type="spellStart"/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Kulin</w:t>
      </w:r>
      <w:proofErr w:type="spellEnd"/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 </w:t>
      </w:r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proofErr w:type="spellStart"/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Gunditjmara</w:t>
      </w:r>
      <w:proofErr w:type="spellEnd"/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 </w:t>
      </w:r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proofErr w:type="spellStart"/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Barengi</w:t>
      </w:r>
      <w:proofErr w:type="spellEnd"/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 </w:t>
      </w:r>
      <w:proofErr w:type="spellStart"/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Gadjin</w:t>
      </w:r>
      <w:proofErr w:type="spellEnd"/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proofErr w:type="spellStart"/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Dja</w:t>
      </w:r>
      <w:proofErr w:type="spellEnd"/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 </w:t>
      </w:r>
      <w:proofErr w:type="spellStart"/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Dja</w:t>
      </w:r>
      <w:proofErr w:type="spellEnd"/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 </w:t>
      </w:r>
      <w:proofErr w:type="spellStart"/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Wurrung</w:t>
      </w:r>
      <w:proofErr w:type="spellEnd"/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 </w:t>
      </w:r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proofErr w:type="spellStart"/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Gunaikurnai</w:t>
      </w:r>
      <w:proofErr w:type="spellEnd"/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proofErr w:type="spellStart"/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Gunditj</w:t>
      </w:r>
      <w:proofErr w:type="spellEnd"/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 </w:t>
      </w:r>
      <w:proofErr w:type="spellStart"/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Mirring</w:t>
      </w:r>
      <w:proofErr w:type="spellEnd"/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proofErr w:type="spellStart"/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Martang</w:t>
      </w:r>
      <w:proofErr w:type="spellEnd"/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proofErr w:type="spellStart"/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Taungurung</w:t>
      </w:r>
      <w:proofErr w:type="spellEnd"/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proofErr w:type="spellStart"/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Wathaurung</w:t>
      </w:r>
      <w:proofErr w:type="spellEnd"/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proofErr w:type="spellStart"/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Wurundjeri</w:t>
      </w:r>
      <w:proofErr w:type="spellEnd"/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Yorta </w:t>
      </w:r>
      <w:proofErr w:type="spellStart"/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Yorta</w:t>
      </w:r>
      <w:proofErr w:type="spellEnd"/>
    </w:p>
    <w:p w:rsidR="00BC305E" w:rsidRPr="009F5031" w:rsidRDefault="00852693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Grommet</w:t>
      </w:r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Geelong</w:t>
      </w:r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Gingin</w:t>
      </w:r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Innaloo </w:t>
      </w:r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Koolyanobbing </w:t>
      </w:r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lastRenderedPageBreak/>
        <w:t xml:space="preserve">Manangatang </w:t>
      </w:r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Moolooloo </w:t>
      </w:r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Nar Nar Goon </w:t>
      </w:r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Poowong </w:t>
      </w:r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Wagga Wagga </w:t>
      </w:r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 xml:space="preserve">Wee Waa </w:t>
      </w:r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Warrnambool</w:t>
      </w:r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Sawubona</w:t>
      </w:r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Benvenuto</w:t>
      </w:r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Kalosórisma</w:t>
      </w:r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Nǐ hǎo</w:t>
      </w:r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Zdravo</w:t>
      </w:r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Kon'nichiwa</w:t>
      </w: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ab/>
      </w:r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Bienvenido</w:t>
      </w:r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Marhabaan</w:t>
      </w:r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Gamarada</w:t>
      </w:r>
    </w:p>
    <w:p w:rsidR="003F2AE7" w:rsidRPr="009F5031" w:rsidRDefault="003F2AE7" w:rsidP="009F5031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r w:rsidRPr="009F5031">
        <w:rPr>
          <w:rFonts w:ascii="Arial" w:eastAsia="Times New Roman" w:hAnsi="Arial" w:cs="Arial"/>
          <w:b/>
          <w:color w:val="212121"/>
          <w:sz w:val="44"/>
          <w:lang w:val="zu-ZA" w:eastAsia="en-US"/>
        </w:rPr>
        <w:t>Ngalpa</w:t>
      </w:r>
    </w:p>
    <w:p w:rsidR="003F2AE7" w:rsidRPr="009F5031" w:rsidRDefault="003F2AE7" w:rsidP="00BC3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eastAsia="Times New Roman" w:hAnsi="Arial" w:cs="Arial"/>
          <w:b/>
          <w:color w:val="212121"/>
          <w:sz w:val="44"/>
          <w:lang w:val="zu-ZA" w:eastAsia="en-US"/>
        </w:rPr>
      </w:pPr>
      <w:bookmarkStart w:id="0" w:name="_GoBack"/>
      <w:bookmarkEnd w:id="0"/>
    </w:p>
    <w:sectPr w:rsidR="003F2AE7" w:rsidRPr="009F5031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230" w:rsidRDefault="00F71230">
      <w:r>
        <w:separator/>
      </w:r>
    </w:p>
  </w:endnote>
  <w:endnote w:type="continuationSeparator" w:id="0">
    <w:p w:rsidR="00F71230" w:rsidRDefault="00F71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230" w:rsidRDefault="00F71230">
      <w:r>
        <w:separator/>
      </w:r>
    </w:p>
  </w:footnote>
  <w:footnote w:type="continuationSeparator" w:id="0">
    <w:p w:rsidR="00F71230" w:rsidRDefault="00F71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A6F"/>
    <w:rsid w:val="00054EA8"/>
    <w:rsid w:val="00162ADD"/>
    <w:rsid w:val="001D3B5E"/>
    <w:rsid w:val="00327BD5"/>
    <w:rsid w:val="00390DCF"/>
    <w:rsid w:val="003F2AE7"/>
    <w:rsid w:val="00520A06"/>
    <w:rsid w:val="00524CB3"/>
    <w:rsid w:val="005302A4"/>
    <w:rsid w:val="005614AF"/>
    <w:rsid w:val="005B4A6F"/>
    <w:rsid w:val="0063542C"/>
    <w:rsid w:val="0064299C"/>
    <w:rsid w:val="0066026C"/>
    <w:rsid w:val="00673F19"/>
    <w:rsid w:val="00723106"/>
    <w:rsid w:val="00776D99"/>
    <w:rsid w:val="00843BC5"/>
    <w:rsid w:val="00852693"/>
    <w:rsid w:val="008B3DBC"/>
    <w:rsid w:val="00941ED1"/>
    <w:rsid w:val="00956011"/>
    <w:rsid w:val="00961F47"/>
    <w:rsid w:val="009C6297"/>
    <w:rsid w:val="009F5031"/>
    <w:rsid w:val="00AD6BC1"/>
    <w:rsid w:val="00AD73F1"/>
    <w:rsid w:val="00B0355D"/>
    <w:rsid w:val="00B82316"/>
    <w:rsid w:val="00B950BD"/>
    <w:rsid w:val="00BC305E"/>
    <w:rsid w:val="00CC330E"/>
    <w:rsid w:val="00D05541"/>
    <w:rsid w:val="00D242EE"/>
    <w:rsid w:val="00DB0B8B"/>
    <w:rsid w:val="00E41928"/>
    <w:rsid w:val="00E95BE8"/>
    <w:rsid w:val="00F30677"/>
    <w:rsid w:val="00F545E2"/>
    <w:rsid w:val="00F71230"/>
    <w:rsid w:val="00F95CE9"/>
    <w:rsid w:val="00FD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center"/>
    </w:pPr>
    <w:rPr>
      <w:color w:val="5967AF" w:themeColor="text2" w:themeTint="99"/>
      <w:sz w:val="20"/>
      <w:szCs w:val="20"/>
    </w:rPr>
  </w:style>
  <w:style w:type="paragraph" w:styleId="Heading1">
    <w:name w:val="heading 1"/>
    <w:basedOn w:val="Normal"/>
    <w:next w:val="Normal"/>
    <w:qFormat/>
    <w:pPr>
      <w:outlineLvl w:val="0"/>
    </w:pPr>
    <w:rPr>
      <w:b/>
      <w:bCs/>
      <w:color w:val="FFFFFF" w:themeColor="background1" w:themeTint="02"/>
      <w:spacing w:val="10"/>
      <w:sz w:val="40"/>
      <w:szCs w:val="40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chemeClr w14:val="accent1"/>
        </w14:solidFill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A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B4A6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5B4A6F"/>
    <w:rPr>
      <w:b/>
      <w:bCs/>
    </w:rPr>
  </w:style>
  <w:style w:type="character" w:customStyle="1" w:styleId="apple-converted-space">
    <w:name w:val="apple-converted-space"/>
    <w:basedOn w:val="DefaultParagraphFont"/>
    <w:rsid w:val="005B4A6F"/>
  </w:style>
  <w:style w:type="character" w:styleId="Hyperlink">
    <w:name w:val="Hyperlink"/>
    <w:basedOn w:val="DefaultParagraphFont"/>
    <w:uiPriority w:val="99"/>
    <w:semiHidden/>
    <w:unhideWhenUsed/>
    <w:rsid w:val="005B4A6F"/>
    <w:rPr>
      <w:color w:val="0000FF"/>
      <w:u w:val="single"/>
    </w:rPr>
  </w:style>
  <w:style w:type="paragraph" w:customStyle="1" w:styleId="wp-caption-text">
    <w:name w:val="wp-caption-text"/>
    <w:basedOn w:val="Normal"/>
    <w:rsid w:val="005B4A6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A06"/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EA8"/>
    <w:rPr>
      <w:rFonts w:ascii="Tahoma" w:hAnsi="Tahoma" w:cs="Tahoma"/>
      <w:color w:val="5967AF" w:themeColor="text2" w:themeTint="99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center"/>
    </w:pPr>
    <w:rPr>
      <w:color w:val="5967AF" w:themeColor="text2" w:themeTint="99"/>
      <w:sz w:val="20"/>
      <w:szCs w:val="20"/>
    </w:rPr>
  </w:style>
  <w:style w:type="paragraph" w:styleId="Heading1">
    <w:name w:val="heading 1"/>
    <w:basedOn w:val="Normal"/>
    <w:next w:val="Normal"/>
    <w:qFormat/>
    <w:pPr>
      <w:outlineLvl w:val="0"/>
    </w:pPr>
    <w:rPr>
      <w:b/>
      <w:bCs/>
      <w:color w:val="FFFFFF" w:themeColor="background1" w:themeTint="02"/>
      <w:spacing w:val="10"/>
      <w:sz w:val="40"/>
      <w:szCs w:val="40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chemeClr w14:val="accent1"/>
        </w14:solidFill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A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B4A6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5B4A6F"/>
    <w:rPr>
      <w:b/>
      <w:bCs/>
    </w:rPr>
  </w:style>
  <w:style w:type="character" w:customStyle="1" w:styleId="apple-converted-space">
    <w:name w:val="apple-converted-space"/>
    <w:basedOn w:val="DefaultParagraphFont"/>
    <w:rsid w:val="005B4A6F"/>
  </w:style>
  <w:style w:type="character" w:styleId="Hyperlink">
    <w:name w:val="Hyperlink"/>
    <w:basedOn w:val="DefaultParagraphFont"/>
    <w:uiPriority w:val="99"/>
    <w:semiHidden/>
    <w:unhideWhenUsed/>
    <w:rsid w:val="005B4A6F"/>
    <w:rPr>
      <w:color w:val="0000FF"/>
      <w:u w:val="single"/>
    </w:rPr>
  </w:style>
  <w:style w:type="paragraph" w:customStyle="1" w:styleId="wp-caption-text">
    <w:name w:val="wp-caption-text"/>
    <w:basedOn w:val="Normal"/>
    <w:rsid w:val="005B4A6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A06"/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EA8"/>
    <w:rPr>
      <w:rFonts w:ascii="Tahoma" w:hAnsi="Tahoma" w:cs="Tahoma"/>
      <w:color w:val="5967AF" w:themeColor="text2" w:themeTint="99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7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176">
          <w:marLeft w:val="150"/>
          <w:marRight w:val="15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830562464">
          <w:marLeft w:val="150"/>
          <w:marRight w:val="15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124734887">
          <w:marLeft w:val="150"/>
          <w:marRight w:val="15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2034764014">
          <w:marLeft w:val="150"/>
          <w:marRight w:val="15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529758222">
          <w:marLeft w:val="150"/>
          <w:marRight w:val="15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359233354">
          <w:marLeft w:val="150"/>
          <w:marRight w:val="15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Job%20congratulations%20card%20(quarter-fold).dotx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5D802-B22D-451A-9CED-3DD9128B9F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5CB18D-478A-499E-9F1B-4A3A931C7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 congratulations card (quarter-fold)</Template>
  <TotalTime>159</TotalTime>
  <Pages>5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keywords/>
  <cp:lastModifiedBy>Jason Lentoor</cp:lastModifiedBy>
  <cp:revision>29</cp:revision>
  <dcterms:created xsi:type="dcterms:W3CDTF">2016-04-02T06:12:00Z</dcterms:created>
  <dcterms:modified xsi:type="dcterms:W3CDTF">2016-09-14T11:35:00Z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TC034631059991</vt:lpwstr>
  </property>
</Properties>
</file>